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FD8" w:rsidRPr="005D5E67" w:rsidRDefault="00A320EF" w:rsidP="00A84182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  <w:r w:rsidR="0088793B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Servlet JSP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DE5097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5548A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Template for </w:t>
      </w:r>
      <w:r w:rsidR="005548A1" w:rsidRPr="005548A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Servlet JSP Web</w:t>
      </w:r>
      <w:r w:rsidR="005548A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5548A1" w:rsidRPr="005548A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Services</w:t>
      </w:r>
      <w:r w:rsidR="005548A1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2A2C37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</w:t>
            </w:r>
            <w:r w:rsidR="002A2C37">
              <w:rPr>
                <w:rFonts w:asciiTheme="minorHAnsi" w:hAnsiTheme="minorHAnsi"/>
                <w:color w:val="000000"/>
                <w:sz w:val="22"/>
                <w:szCs w:val="22"/>
              </w:rPr>
              <w:t>Manisha Mane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7123AA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5548A1">
              <w:rPr>
                <w:rFonts w:asciiTheme="minorHAnsi" w:hAnsiTheme="minorHAnsi"/>
                <w:color w:val="000000"/>
                <w:sz w:val="22"/>
                <w:szCs w:val="22"/>
              </w:rPr>
              <w:t>05-Jul-2019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F43705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 w:rsidR="005548A1" w:rsidRPr="005548A1">
              <w:rPr>
                <w:rFonts w:asciiTheme="minorHAnsi" w:hAnsiTheme="minorHAnsi"/>
                <w:color w:val="000000"/>
                <w:sz w:val="22"/>
                <w:szCs w:val="22"/>
              </w:rPr>
              <w:t>Pradeep Chinchole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8D60C5" w:rsidP="0008307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ate: </w:t>
            </w:r>
            <w:r w:rsidR="005548A1" w:rsidRPr="005548A1">
              <w:rPr>
                <w:rFonts w:asciiTheme="minorHAnsi" w:hAnsiTheme="minorHAnsi"/>
                <w:color w:val="000000"/>
                <w:sz w:val="22"/>
                <w:szCs w:val="22"/>
              </w:rPr>
              <w:t>09-Jul-2019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DD72E7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B9545D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 w:rsidR="005548A1"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320EF" w:rsidP="00A320EF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Date: </w:t>
            </w:r>
            <w:r w:rsidR="005548A1" w:rsidRPr="005548A1">
              <w:rPr>
                <w:rFonts w:asciiTheme="minorHAnsi" w:hAnsiTheme="minorHAnsi"/>
                <w:color w:val="000000"/>
                <w:sz w:val="22"/>
                <w:szCs w:val="22"/>
              </w:rPr>
              <w:t>12-Jul-2019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Spec="center" w:tblpY="95"/>
        <w:tblW w:w="114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8"/>
        <w:gridCol w:w="2880"/>
        <w:gridCol w:w="2700"/>
        <w:gridCol w:w="3060"/>
      </w:tblGrid>
      <w:tr w:rsidR="00297FC3" w:rsidRPr="005D5E67" w:rsidTr="00F60DE6">
        <w:trPr>
          <w:trHeight w:val="315"/>
        </w:trPr>
        <w:tc>
          <w:tcPr>
            <w:tcW w:w="2808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88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270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306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297FC3" w:rsidRPr="005D5E67" w:rsidRDefault="00297FC3" w:rsidP="00297FC3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297FC3" w:rsidRPr="005D5E67" w:rsidTr="00F60DE6">
        <w:trPr>
          <w:trHeight w:val="705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A320EF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A</w:t>
            </w:r>
            <w:r w:rsidR="00297FC3"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97FC3" w:rsidRPr="005D5E67" w:rsidRDefault="00297FC3" w:rsidP="00297FC3">
            <w:pPr>
              <w:jc w:val="center"/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b/>
                <w:bCs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2A2C37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2C37" w:rsidRPr="005D5E67" w:rsidRDefault="002A2C37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</w:t>
            </w: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.0.0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2C37" w:rsidRPr="005D5E67" w:rsidRDefault="005548A1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548A1">
              <w:rPr>
                <w:rFonts w:asciiTheme="minorHAnsi" w:hAnsiTheme="minorHAnsi"/>
                <w:color w:val="000000"/>
                <w:sz w:val="22"/>
                <w:szCs w:val="22"/>
              </w:rPr>
              <w:t>12-Jul-2019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2C37" w:rsidRPr="005D5E67" w:rsidRDefault="002A2C37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A2C37" w:rsidRPr="005D5E67" w:rsidRDefault="002A2C37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2A2C37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C37" w:rsidRDefault="002A2C37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C37" w:rsidRDefault="002A2C37" w:rsidP="002A2C3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C37" w:rsidRPr="005D5E67" w:rsidRDefault="002A2C37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2C37" w:rsidRDefault="002A2C37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  <w:tr w:rsidR="005548A1" w:rsidRPr="005D5E67" w:rsidTr="00AD6A49">
        <w:trPr>
          <w:trHeight w:val="549"/>
        </w:trPr>
        <w:tc>
          <w:tcPr>
            <w:tcW w:w="28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8A1" w:rsidRDefault="005548A1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8A1" w:rsidRDefault="005548A1" w:rsidP="002A2C37">
            <w:pPr>
              <w:jc w:val="center"/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8A1" w:rsidRDefault="005548A1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548A1" w:rsidRDefault="005548A1" w:rsidP="002A2C37">
            <w:pPr>
              <w:jc w:val="center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812E39">
        <w:rPr>
          <w:rFonts w:asciiTheme="minorHAnsi" w:hAnsiTheme="minorHAnsi"/>
        </w:rPr>
        <w:t>3-</w:t>
      </w:r>
      <w:r w:rsidRPr="00CF30D9">
        <w:rPr>
          <w:rFonts w:asciiTheme="minorHAnsi" w:hAnsiTheme="minorHAnsi"/>
        </w:rPr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A2C37" w:rsidRPr="005548A1" w:rsidRDefault="007E3C41" w:rsidP="005548A1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Objective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F13093" w:rsidRPr="005D5E6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2A2C37" w:rsidRPr="005548A1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The training program is designed to give a comprehensive knowledge and hands on experience in developing a web application.</w:t>
      </w:r>
    </w:p>
    <w:p w:rsidR="002A2C37" w:rsidRDefault="002A2C37" w:rsidP="002A2C37">
      <w:pPr>
        <w:pStyle w:val="ListParagraph"/>
        <w:numPr>
          <w:ilvl w:val="0"/>
          <w:numId w:val="9"/>
        </w:numPr>
        <w:rPr>
          <w:rFonts w:cs="Arial"/>
          <w:color w:val="000000" w:themeColor="text1"/>
        </w:rPr>
      </w:pPr>
      <w:r w:rsidRPr="00451DAD">
        <w:rPr>
          <w:rFonts w:cs="Arial"/>
          <w:color w:val="000000" w:themeColor="text1"/>
        </w:rPr>
        <w:t>Design and build robust and maintainable web applications</w:t>
      </w:r>
    </w:p>
    <w:p w:rsidR="002A2C37" w:rsidRPr="00451DAD" w:rsidRDefault="002A2C37" w:rsidP="002A2C37">
      <w:pPr>
        <w:pStyle w:val="ListParagraph"/>
        <w:numPr>
          <w:ilvl w:val="1"/>
          <w:numId w:val="8"/>
        </w:numPr>
        <w:rPr>
          <w:rFonts w:cs="Arial"/>
          <w:color w:val="000000" w:themeColor="text1"/>
        </w:rPr>
      </w:pPr>
      <w:r w:rsidRPr="00451DAD">
        <w:rPr>
          <w:rFonts w:cs="Arial"/>
          <w:color w:val="000000" w:themeColor="text1"/>
        </w:rPr>
        <w:t>Create dynamic HTML content with Java</w:t>
      </w:r>
      <w:r>
        <w:rPr>
          <w:rFonts w:cs="Arial"/>
          <w:color w:val="000000" w:themeColor="text1"/>
        </w:rPr>
        <w:t xml:space="preserve"> </w:t>
      </w:r>
      <w:r w:rsidRPr="00451DAD">
        <w:rPr>
          <w:rFonts w:cs="Arial"/>
          <w:color w:val="000000" w:themeColor="text1"/>
        </w:rPr>
        <w:t>Server Pages</w:t>
      </w:r>
    </w:p>
    <w:p w:rsidR="002A2C37" w:rsidRPr="00451DAD" w:rsidRDefault="002A2C37" w:rsidP="002A2C37">
      <w:pPr>
        <w:pStyle w:val="ListParagraph"/>
        <w:numPr>
          <w:ilvl w:val="1"/>
          <w:numId w:val="8"/>
        </w:numPr>
        <w:rPr>
          <w:rFonts w:cs="Arial"/>
          <w:color w:val="000000" w:themeColor="text1"/>
        </w:rPr>
      </w:pPr>
      <w:r w:rsidRPr="00451DAD">
        <w:rPr>
          <w:rFonts w:cs="Arial"/>
          <w:color w:val="000000" w:themeColor="text1"/>
        </w:rPr>
        <w:t>Access databases with JDBC</w:t>
      </w:r>
    </w:p>
    <w:p w:rsidR="007E3C41" w:rsidRDefault="002A2C37" w:rsidP="005E442E">
      <w:pPr>
        <w:pStyle w:val="ListParagraph"/>
        <w:numPr>
          <w:ilvl w:val="1"/>
          <w:numId w:val="8"/>
        </w:numPr>
        <w:rPr>
          <w:rFonts w:cs="Arial"/>
          <w:color w:val="000000" w:themeColor="text1"/>
        </w:rPr>
      </w:pPr>
      <w:r w:rsidRPr="002A2C37">
        <w:rPr>
          <w:rFonts w:cs="Arial"/>
          <w:color w:val="000000" w:themeColor="text1"/>
        </w:rPr>
        <w:t>Use Enterprise JavaBeans effectively from JSP</w:t>
      </w:r>
    </w:p>
    <w:p w:rsidR="005548A1" w:rsidRPr="002A2C37" w:rsidRDefault="005548A1" w:rsidP="005548A1">
      <w:pPr>
        <w:pStyle w:val="ListParagraph"/>
        <w:ind w:left="1440"/>
        <w:rPr>
          <w:rFonts w:cs="Arial"/>
          <w:color w:val="000000" w:themeColor="text1"/>
        </w:rPr>
      </w:pPr>
    </w:p>
    <w:p w:rsidR="007E3C41" w:rsidRPr="005548A1" w:rsidRDefault="0073295A" w:rsidP="00F02E01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2A2C37">
        <w:rPr>
          <w:rFonts w:cs="Arial"/>
          <w:b/>
          <w:color w:val="000000" w:themeColor="text1"/>
        </w:rPr>
        <w:t>Scope:</w:t>
      </w:r>
      <w:r w:rsidRPr="002A2C37">
        <w:rPr>
          <w:rFonts w:cs="Arial"/>
          <w:color w:val="000000" w:themeColor="text1"/>
        </w:rPr>
        <w:t xml:space="preserve"> </w:t>
      </w:r>
      <w:r w:rsidR="002A2C37" w:rsidRPr="002A2C37">
        <w:rPr>
          <w:rFonts w:ascii="Calibri" w:hAnsi="Calibri" w:cstheme="minorHAnsi"/>
        </w:rPr>
        <w:t>Applicable to all Atos Syntel employees/Atos Syntel Clients/ Temp Staff with Atos Syntel/ Vendors with Atos Syntel/ Potential client for Atos Syntel.</w:t>
      </w:r>
    </w:p>
    <w:p w:rsidR="005548A1" w:rsidRPr="002A2C37" w:rsidRDefault="005548A1" w:rsidP="005548A1">
      <w:pPr>
        <w:pStyle w:val="ListParagraph"/>
        <w:rPr>
          <w:rFonts w:cs="Arial"/>
          <w:color w:val="000000" w:themeColor="text1"/>
        </w:rPr>
      </w:pPr>
    </w:p>
    <w:p w:rsidR="002A2C37" w:rsidRPr="002A2C37" w:rsidRDefault="007E3C41" w:rsidP="00ED231D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A2C37">
        <w:rPr>
          <w:rFonts w:asciiTheme="minorHAnsi" w:hAnsiTheme="minorHAnsi" w:cs="Arial"/>
          <w:b/>
          <w:color w:val="000000" w:themeColor="text1"/>
          <w:sz w:val="22"/>
          <w:szCs w:val="22"/>
        </w:rPr>
        <w:t>Content</w:t>
      </w:r>
      <w:r w:rsidR="00454BC1" w:rsidRPr="002A2C3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812E39" w:rsidRPr="002A2C3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</w:p>
    <w:p w:rsidR="002A2C37" w:rsidRDefault="002A2C37" w:rsidP="002A2C37">
      <w:pPr>
        <w:pStyle w:val="ListParagraph"/>
        <w:numPr>
          <w:ilvl w:val="0"/>
          <w:numId w:val="10"/>
        </w:numPr>
        <w:rPr>
          <w:rFonts w:cs="Arial"/>
          <w:color w:val="000000" w:themeColor="text1"/>
        </w:rPr>
      </w:pPr>
      <w:r w:rsidRPr="00451DAD">
        <w:rPr>
          <w:rFonts w:cs="Arial"/>
          <w:color w:val="000000" w:themeColor="text1"/>
        </w:rPr>
        <w:t>Introduction To Servlets</w:t>
      </w:r>
    </w:p>
    <w:p w:rsidR="002A2C37" w:rsidRPr="00451DAD" w:rsidRDefault="002A2C37" w:rsidP="002A2C37">
      <w:pPr>
        <w:pStyle w:val="ListParagraph"/>
        <w:numPr>
          <w:ilvl w:val="0"/>
          <w:numId w:val="10"/>
        </w:numPr>
        <w:rPr>
          <w:rFonts w:cs="Arial"/>
          <w:color w:val="000000" w:themeColor="text1"/>
        </w:rPr>
      </w:pPr>
      <w:r w:rsidRPr="00451DAD">
        <w:rPr>
          <w:rFonts w:cs="Arial"/>
          <w:color w:val="000000" w:themeColor="text1"/>
        </w:rPr>
        <w:t>Servlet Objects and Methods</w:t>
      </w:r>
    </w:p>
    <w:p w:rsidR="002A2C37" w:rsidRDefault="002A2C37" w:rsidP="002A2C37">
      <w:pPr>
        <w:pStyle w:val="ListParagraph"/>
        <w:numPr>
          <w:ilvl w:val="0"/>
          <w:numId w:val="1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Inter Servlet Communication</w:t>
      </w:r>
    </w:p>
    <w:p w:rsidR="002A2C37" w:rsidRDefault="002A2C37" w:rsidP="002A2C37">
      <w:pPr>
        <w:pStyle w:val="ListParagraph"/>
        <w:numPr>
          <w:ilvl w:val="0"/>
          <w:numId w:val="1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Session Tracking</w:t>
      </w:r>
    </w:p>
    <w:p w:rsidR="002A2C37" w:rsidRDefault="002A2C37" w:rsidP="002A2C37">
      <w:pPr>
        <w:pStyle w:val="ListParagraph"/>
        <w:numPr>
          <w:ilvl w:val="0"/>
          <w:numId w:val="1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Filter</w:t>
      </w:r>
    </w:p>
    <w:p w:rsidR="002A2C37" w:rsidRDefault="002A2C37" w:rsidP="002A2C37">
      <w:pPr>
        <w:pStyle w:val="ListParagraph"/>
        <w:numPr>
          <w:ilvl w:val="0"/>
          <w:numId w:val="10"/>
        </w:numPr>
        <w:rPr>
          <w:rFonts w:cs="Arial"/>
          <w:color w:val="000000" w:themeColor="text1"/>
        </w:rPr>
      </w:pPr>
      <w:r>
        <w:rPr>
          <w:rFonts w:cs="Arial"/>
          <w:color w:val="000000" w:themeColor="text1"/>
        </w:rPr>
        <w:t>JSP Scripting and  EL, Action Tags</w:t>
      </w:r>
    </w:p>
    <w:p w:rsidR="005548A1" w:rsidRDefault="005548A1" w:rsidP="005548A1">
      <w:pPr>
        <w:pStyle w:val="ListParagraph"/>
        <w:ind w:left="1080"/>
        <w:rPr>
          <w:rFonts w:cs="Arial"/>
          <w:color w:val="000000" w:themeColor="text1"/>
        </w:rPr>
      </w:pPr>
    </w:p>
    <w:p w:rsidR="007E3C41" w:rsidRPr="005548A1" w:rsidRDefault="007E3C41" w:rsidP="002D5D17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A2C3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Methodology/Training </w:t>
      </w:r>
      <w:r w:rsidR="00D57398" w:rsidRPr="002A2C37">
        <w:rPr>
          <w:rFonts w:asciiTheme="minorHAnsi" w:hAnsiTheme="minorHAnsi" w:cs="Arial"/>
          <w:b/>
          <w:color w:val="000000" w:themeColor="text1"/>
          <w:sz w:val="22"/>
          <w:szCs w:val="22"/>
        </w:rPr>
        <w:t>Aids:</w:t>
      </w:r>
      <w:r w:rsidR="00AF47EF" w:rsidRPr="002A2C3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2A2C37" w:rsidRPr="002A2C37">
        <w:rPr>
          <w:rFonts w:cs="Arial"/>
          <w:color w:val="000000" w:themeColor="text1"/>
        </w:rPr>
        <w:t>This is an instructor-led program. Training aids used are a projector,</w:t>
      </w:r>
      <w:r w:rsidR="002A2C37" w:rsidRPr="002A2C37">
        <w:rPr>
          <w:rFonts w:ascii="Calibri" w:hAnsi="Calibri" w:cs="Arial"/>
          <w:color w:val="000000"/>
        </w:rPr>
        <w:t xml:space="preserve"> PPT, whiteboard, marker</w:t>
      </w:r>
      <w:r w:rsidR="002A2C37" w:rsidRPr="002A2C37">
        <w:rPr>
          <w:rFonts w:cs="Arial"/>
          <w:color w:val="000000" w:themeColor="text1"/>
        </w:rPr>
        <w:t>.</w:t>
      </w:r>
    </w:p>
    <w:p w:rsidR="005548A1" w:rsidRPr="002A2C37" w:rsidRDefault="005548A1" w:rsidP="005548A1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A2C37" w:rsidRPr="005548A1" w:rsidRDefault="00AE2F54" w:rsidP="002A2C37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C60E59">
        <w:rPr>
          <w:rFonts w:cs="Arial"/>
          <w:b/>
          <w:color w:val="000000" w:themeColor="text1"/>
        </w:rPr>
        <w:t xml:space="preserve">Target </w:t>
      </w:r>
      <w:r w:rsidR="007E3C41" w:rsidRPr="00C60E59">
        <w:rPr>
          <w:rFonts w:cs="Arial"/>
          <w:b/>
          <w:color w:val="000000" w:themeColor="text1"/>
        </w:rPr>
        <w:t>Audience</w:t>
      </w:r>
      <w:r w:rsidR="00FD31CE" w:rsidRPr="00C60E59">
        <w:rPr>
          <w:rFonts w:cs="Arial"/>
          <w:b/>
          <w:color w:val="000000" w:themeColor="text1"/>
        </w:rPr>
        <w:t>:</w:t>
      </w:r>
      <w:r w:rsidR="005548A1">
        <w:rPr>
          <w:rFonts w:cs="Arial"/>
          <w:b/>
          <w:color w:val="000000" w:themeColor="text1"/>
        </w:rPr>
        <w:t xml:space="preserve"> </w:t>
      </w:r>
      <w:r w:rsidR="002A2C37" w:rsidRPr="002A2C37">
        <w:rPr>
          <w:rFonts w:cs="Arial"/>
          <w:color w:val="000000" w:themeColor="text1"/>
        </w:rPr>
        <w:t>People who have joined as (Fresher) Campus Hires can attend this training.</w:t>
      </w:r>
    </w:p>
    <w:p w:rsidR="005548A1" w:rsidRPr="005548A1" w:rsidRDefault="005548A1" w:rsidP="005548A1">
      <w:pPr>
        <w:rPr>
          <w:color w:val="000000" w:themeColor="text1"/>
        </w:rPr>
      </w:pPr>
    </w:p>
    <w:p w:rsidR="002342AB" w:rsidRPr="005548A1" w:rsidRDefault="007E3C41" w:rsidP="00812E39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Pre 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–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requisites</w:t>
      </w:r>
      <w:r w:rsidR="00194DE6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for Audience Profile:</w:t>
      </w:r>
      <w:r w:rsidR="002A2C37" w:rsidRPr="002A2C37">
        <w:rPr>
          <w:rFonts w:cs="Arial"/>
          <w:color w:val="000000" w:themeColor="text1"/>
        </w:rPr>
        <w:t xml:space="preserve"> </w:t>
      </w:r>
      <w:r w:rsidR="002A2C37" w:rsidRPr="002A2C3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IT/CSE Background</w:t>
      </w:r>
    </w:p>
    <w:p w:rsidR="005548A1" w:rsidRPr="00812E39" w:rsidRDefault="005548A1" w:rsidP="005548A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5548A1" w:rsidRPr="005548A1" w:rsidRDefault="00E408FC" w:rsidP="00AD36CF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A2C37">
        <w:rPr>
          <w:rFonts w:asciiTheme="minorHAnsi" w:hAnsiTheme="minorHAnsi" w:cs="Arial"/>
          <w:b/>
          <w:color w:val="000000" w:themeColor="text1"/>
          <w:sz w:val="22"/>
          <w:szCs w:val="22"/>
        </w:rPr>
        <w:t>Duration:</w:t>
      </w:r>
      <w:r w:rsidR="002A2C37" w:rsidRPr="002A2C37">
        <w:rPr>
          <w:rFonts w:cs="Arial"/>
          <w:color w:val="000000" w:themeColor="text1"/>
        </w:rPr>
        <w:t xml:space="preserve"> </w:t>
      </w:r>
      <w:r w:rsidR="005548A1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24 Hours</w:t>
      </w:r>
    </w:p>
    <w:p w:rsidR="00157DDF" w:rsidRPr="002A2C37" w:rsidRDefault="00812E39" w:rsidP="005548A1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A2C37">
        <w:rPr>
          <w:rFonts w:asciiTheme="minorHAnsi" w:hAnsiTheme="minorHAnsi" w:cs="Arial"/>
          <w:color w:val="000000" w:themeColor="text1"/>
          <w:sz w:val="22"/>
          <w:szCs w:val="22"/>
        </w:rPr>
        <w:t xml:space="preserve">        </w:t>
      </w:r>
    </w:p>
    <w:p w:rsidR="00831B77" w:rsidRPr="005548A1" w:rsidRDefault="007E3C41" w:rsidP="00B81E75">
      <w:pPr>
        <w:numPr>
          <w:ilvl w:val="0"/>
          <w:numId w:val="4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2A2C37">
        <w:rPr>
          <w:rFonts w:asciiTheme="minorHAnsi" w:hAnsiTheme="minorHAnsi" w:cs="Arial"/>
          <w:b/>
          <w:color w:val="000000" w:themeColor="text1"/>
          <w:sz w:val="22"/>
          <w:szCs w:val="22"/>
        </w:rPr>
        <w:t>Evaluation Criterion</w:t>
      </w:r>
      <w:r w:rsidR="00454BC1" w:rsidRPr="002A2C37">
        <w:rPr>
          <w:rFonts w:asciiTheme="minorHAnsi" w:hAnsiTheme="minorHAnsi" w:cs="Arial"/>
          <w:b/>
          <w:color w:val="000000" w:themeColor="text1"/>
          <w:sz w:val="22"/>
          <w:szCs w:val="22"/>
        </w:rPr>
        <w:t>:</w:t>
      </w:r>
      <w:r w:rsidR="005548A1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2A2C37" w:rsidRPr="002A2C37">
        <w:rPr>
          <w:rFonts w:asciiTheme="minorHAnsi" w:eastAsiaTheme="minorHAnsi" w:hAnsiTheme="minorHAnsi" w:cs="Arial"/>
          <w:color w:val="000000" w:themeColor="text1"/>
          <w:sz w:val="22"/>
          <w:szCs w:val="22"/>
        </w:rPr>
        <w:t>Evaluation will be based on online assessments (80%) and case study assignments (20%). A participant has to score at least 70% in each assessment.</w:t>
      </w:r>
    </w:p>
    <w:p w:rsidR="005548A1" w:rsidRPr="002A2C37" w:rsidRDefault="005548A1" w:rsidP="005548A1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740EC2" w:rsidRPr="002A2C37" w:rsidRDefault="00985FD8" w:rsidP="0032363F">
      <w:pPr>
        <w:pStyle w:val="ListParagraph"/>
        <w:numPr>
          <w:ilvl w:val="0"/>
          <w:numId w:val="4"/>
        </w:numPr>
        <w:rPr>
          <w:rFonts w:cs="Arial"/>
          <w:color w:val="000000" w:themeColor="text1"/>
        </w:rPr>
      </w:pPr>
      <w:r w:rsidRPr="002A2C37">
        <w:rPr>
          <w:rFonts w:cs="Arial"/>
          <w:b/>
          <w:color w:val="000000" w:themeColor="text1"/>
        </w:rPr>
        <w:t>Session Plan</w:t>
      </w:r>
      <w:r w:rsidR="004562E1" w:rsidRPr="002A2C37">
        <w:rPr>
          <w:rFonts w:cs="Arial"/>
          <w:b/>
          <w:color w:val="000000" w:themeColor="text1"/>
        </w:rPr>
        <w:t>:</w:t>
      </w:r>
      <w:r w:rsidR="00213127" w:rsidRPr="002A2C37">
        <w:rPr>
          <w:rFonts w:cs="Arial"/>
          <w:color w:val="000000" w:themeColor="text1"/>
        </w:rPr>
        <w:t xml:space="preserve"> </w:t>
      </w:r>
    </w:p>
    <w:p w:rsidR="00A93D19" w:rsidRPr="005D5E67" w:rsidRDefault="00A93D19" w:rsidP="00A93D19">
      <w:pPr>
        <w:pStyle w:val="ListParagraph"/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Y="1"/>
        <w:tblW w:w="9404" w:type="dxa"/>
        <w:tblLook w:val="04A0" w:firstRow="1" w:lastRow="0" w:firstColumn="1" w:lastColumn="0" w:noHBand="0" w:noVBand="1"/>
      </w:tblPr>
      <w:tblGrid>
        <w:gridCol w:w="1956"/>
        <w:gridCol w:w="3680"/>
        <w:gridCol w:w="3768"/>
      </w:tblGrid>
      <w:tr w:rsidR="00A93D19" w:rsidRPr="005D5E67" w:rsidTr="005548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04" w:type="dxa"/>
            <w:gridSpan w:val="3"/>
            <w:noWrap/>
            <w:hideMark/>
          </w:tcPr>
          <w:p w:rsidR="00A93D19" w:rsidRPr="00DE4F6B" w:rsidRDefault="00740EC2" w:rsidP="007123AA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DE4F6B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A93D19" w:rsidRPr="005D5E67" w:rsidTr="005548A1">
        <w:trPr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hideMark/>
          </w:tcPr>
          <w:p w:rsidR="00A93D19" w:rsidRPr="005D5E67" w:rsidRDefault="00A93D19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3680" w:type="dxa"/>
            <w:noWrap/>
            <w:hideMark/>
          </w:tcPr>
          <w:p w:rsidR="00A93D19" w:rsidRPr="005D5E67" w:rsidRDefault="00A93D1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3768" w:type="dxa"/>
            <w:noWrap/>
            <w:hideMark/>
          </w:tcPr>
          <w:p w:rsidR="00A93D19" w:rsidRPr="005D5E67" w:rsidRDefault="0010606F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="00A93D19"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A93D19" w:rsidRPr="005D5E67" w:rsidTr="005548A1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hideMark/>
          </w:tcPr>
          <w:p w:rsidR="00A93D19" w:rsidRPr="005D5E67" w:rsidRDefault="00A93D19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3680" w:type="dxa"/>
            <w:noWrap/>
          </w:tcPr>
          <w:p w:rsidR="00A93D19" w:rsidRPr="005D5E6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Introduction To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S</w:t>
            </w: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>ervlets</w:t>
            </w:r>
          </w:p>
        </w:tc>
        <w:tc>
          <w:tcPr>
            <w:tcW w:w="3768" w:type="dxa"/>
            <w:noWrap/>
          </w:tcPr>
          <w:p w:rsidR="00A93D19" w:rsidRPr="005D5E67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180</w:t>
            </w:r>
          </w:p>
        </w:tc>
      </w:tr>
      <w:tr w:rsidR="00A93D19" w:rsidRPr="005D5E67" w:rsidTr="005548A1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hideMark/>
          </w:tcPr>
          <w:p w:rsidR="00A93D19" w:rsidRPr="005D5E67" w:rsidRDefault="00A93D19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3680" w:type="dxa"/>
            <w:noWrap/>
          </w:tcPr>
          <w:p w:rsidR="00A93D19" w:rsidRPr="005D5E6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>Servlet Objects and Methods</w:t>
            </w:r>
          </w:p>
        </w:tc>
        <w:tc>
          <w:tcPr>
            <w:tcW w:w="3768" w:type="dxa"/>
            <w:noWrap/>
          </w:tcPr>
          <w:p w:rsidR="00A93D19" w:rsidRPr="005D5E67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180</w:t>
            </w:r>
          </w:p>
        </w:tc>
      </w:tr>
      <w:tr w:rsidR="00A93D19" w:rsidRPr="005D5E67" w:rsidTr="005548A1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hideMark/>
          </w:tcPr>
          <w:p w:rsidR="00A93D19" w:rsidRPr="005D5E67" w:rsidRDefault="00A93D19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80" w:type="dxa"/>
            <w:noWrap/>
          </w:tcPr>
          <w:p w:rsidR="00A93D19" w:rsidRPr="005D5E6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>Inter-servlet Communication</w:t>
            </w:r>
          </w:p>
        </w:tc>
        <w:tc>
          <w:tcPr>
            <w:tcW w:w="3768" w:type="dxa"/>
            <w:noWrap/>
          </w:tcPr>
          <w:p w:rsidR="00A93D19" w:rsidRPr="005D5E67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360</w:t>
            </w:r>
          </w:p>
        </w:tc>
      </w:tr>
      <w:tr w:rsidR="003A6C17" w:rsidRPr="005D5E67" w:rsidTr="005548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</w:tcPr>
          <w:p w:rsidR="003A6C17" w:rsidRPr="005D5E67" w:rsidRDefault="003A6C17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4</w:t>
            </w:r>
          </w:p>
        </w:tc>
        <w:tc>
          <w:tcPr>
            <w:tcW w:w="3680" w:type="dxa"/>
            <w:noWrap/>
          </w:tcPr>
          <w:p w:rsidR="003A6C17" w:rsidRPr="003A6C1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Session Tracking </w:t>
            </w:r>
          </w:p>
        </w:tc>
        <w:tc>
          <w:tcPr>
            <w:tcW w:w="3768" w:type="dxa"/>
            <w:noWrap/>
          </w:tcPr>
          <w:p w:rsidR="003A6C17" w:rsidRPr="005D5E67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996A99" w:rsidRPr="005D5E67" w:rsidTr="005548A1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</w:tcPr>
          <w:p w:rsidR="00996A99" w:rsidRDefault="00996A99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0" w:type="dxa"/>
            <w:noWrap/>
          </w:tcPr>
          <w:p w:rsidR="00996A99" w:rsidRPr="003A6C17" w:rsidRDefault="00996A99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Filters</w:t>
            </w:r>
          </w:p>
        </w:tc>
        <w:tc>
          <w:tcPr>
            <w:tcW w:w="3768" w:type="dxa"/>
            <w:noWrap/>
          </w:tcPr>
          <w:p w:rsidR="00996A99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3A6C17" w:rsidRPr="005D5E67" w:rsidTr="005548A1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</w:tcPr>
          <w:p w:rsidR="003A6C17" w:rsidRPr="005D5E67" w:rsidRDefault="003A6C17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5</w:t>
            </w:r>
          </w:p>
        </w:tc>
        <w:tc>
          <w:tcPr>
            <w:tcW w:w="3680" w:type="dxa"/>
            <w:noWrap/>
          </w:tcPr>
          <w:p w:rsidR="003A6C17" w:rsidRPr="003A6C1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>Dynamic content generation using JSP</w:t>
            </w:r>
          </w:p>
        </w:tc>
        <w:tc>
          <w:tcPr>
            <w:tcW w:w="3768" w:type="dxa"/>
            <w:noWrap/>
          </w:tcPr>
          <w:p w:rsidR="003A6C17" w:rsidRPr="005D5E67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3A6C17" w:rsidRPr="005D5E67" w:rsidTr="005548A1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</w:tcPr>
          <w:p w:rsidR="003A6C17" w:rsidRPr="005D5E67" w:rsidRDefault="003A6C17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6</w:t>
            </w:r>
          </w:p>
        </w:tc>
        <w:tc>
          <w:tcPr>
            <w:tcW w:w="3680" w:type="dxa"/>
            <w:noWrap/>
          </w:tcPr>
          <w:p w:rsidR="003A6C17" w:rsidRPr="003A6C1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>Directives &amp; operations</w:t>
            </w:r>
          </w:p>
        </w:tc>
        <w:tc>
          <w:tcPr>
            <w:tcW w:w="3768" w:type="dxa"/>
            <w:noWrap/>
          </w:tcPr>
          <w:p w:rsidR="003A6C17" w:rsidRPr="005D5E67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3A6C17" w:rsidRPr="005D5E67" w:rsidTr="005548A1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</w:tcPr>
          <w:p w:rsidR="003A6C17" w:rsidRPr="005D5E67" w:rsidRDefault="003A6C17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</w:p>
        </w:tc>
        <w:tc>
          <w:tcPr>
            <w:tcW w:w="3680" w:type="dxa"/>
            <w:noWrap/>
          </w:tcPr>
          <w:p w:rsidR="003A6C17" w:rsidRPr="003A6C1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>Interaction with Java Beans</w:t>
            </w:r>
          </w:p>
        </w:tc>
        <w:tc>
          <w:tcPr>
            <w:tcW w:w="3768" w:type="dxa"/>
            <w:noWrap/>
          </w:tcPr>
          <w:p w:rsidR="003A6C17" w:rsidRPr="005D5E67" w:rsidRDefault="00996A99" w:rsidP="007123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A93D19" w:rsidRPr="005D5E67" w:rsidTr="005548A1">
        <w:trPr>
          <w:trHeight w:val="1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  <w:hideMark/>
          </w:tcPr>
          <w:p w:rsidR="00A93D19" w:rsidRPr="005D5E67" w:rsidRDefault="003A6C17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8</w:t>
            </w:r>
          </w:p>
        </w:tc>
        <w:tc>
          <w:tcPr>
            <w:tcW w:w="3680" w:type="dxa"/>
            <w:noWrap/>
          </w:tcPr>
          <w:p w:rsidR="00A93D19" w:rsidRPr="005D5E67" w:rsidRDefault="003A6C17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3A6C17">
              <w:rPr>
                <w:rFonts w:asciiTheme="minorHAnsi" w:hAnsiTheme="minorHAnsi"/>
                <w:color w:val="000000"/>
                <w:sz w:val="22"/>
                <w:szCs w:val="22"/>
              </w:rPr>
              <w:t>JSP implicit objects &amp; methods</w:t>
            </w:r>
          </w:p>
        </w:tc>
        <w:tc>
          <w:tcPr>
            <w:tcW w:w="3768" w:type="dxa"/>
            <w:noWrap/>
          </w:tcPr>
          <w:p w:rsidR="00A93D19" w:rsidRPr="005D5E67" w:rsidRDefault="005548A1" w:rsidP="005548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3A6C17" w:rsidRPr="005D5E67" w:rsidTr="005548A1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6" w:type="dxa"/>
            <w:noWrap/>
          </w:tcPr>
          <w:p w:rsidR="003A6C17" w:rsidRPr="005D5E67" w:rsidRDefault="003A6C17" w:rsidP="007123AA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3680" w:type="dxa"/>
            <w:noWrap/>
          </w:tcPr>
          <w:p w:rsidR="003A6C17" w:rsidRPr="00A71B8D" w:rsidRDefault="005548A1" w:rsidP="003A6C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A71B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Total Training Duration</w:t>
            </w:r>
          </w:p>
        </w:tc>
        <w:tc>
          <w:tcPr>
            <w:tcW w:w="3768" w:type="dxa"/>
            <w:noWrap/>
          </w:tcPr>
          <w:p w:rsidR="003A6C17" w:rsidRPr="00A71B8D" w:rsidRDefault="00A71B8D" w:rsidP="00A71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A71B8D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1440</w:t>
            </w:r>
            <w:bookmarkStart w:id="0" w:name="_GoBack"/>
            <w:bookmarkEnd w:id="0"/>
          </w:p>
        </w:tc>
      </w:tr>
    </w:tbl>
    <w:p w:rsidR="00BE652A" w:rsidRPr="005D5E67" w:rsidRDefault="00BE652A" w:rsidP="005548A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p w:rsidR="00822D1A" w:rsidRPr="005D5E67" w:rsidRDefault="00822D1A" w:rsidP="007E3C41">
      <w:pPr>
        <w:rPr>
          <w:rFonts w:asciiTheme="minorHAnsi" w:eastAsia="Arial Unicode MS" w:hAnsiTheme="minorHAnsi" w:cs="Arial"/>
          <w:color w:val="000000" w:themeColor="text1"/>
          <w:sz w:val="22"/>
          <w:szCs w:val="22"/>
        </w:rPr>
      </w:pPr>
    </w:p>
    <w:sectPr w:rsidR="00822D1A" w:rsidRPr="005D5E67" w:rsidSect="001966F8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44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588" w:rsidRDefault="00F86588">
      <w:r>
        <w:separator/>
      </w:r>
    </w:p>
  </w:endnote>
  <w:endnote w:type="continuationSeparator" w:id="0">
    <w:p w:rsidR="00F86588" w:rsidRDefault="00F86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A71B8D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A71B8D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588" w:rsidRDefault="00F86588">
      <w:r>
        <w:separator/>
      </w:r>
    </w:p>
  </w:footnote>
  <w:footnote w:type="continuationSeparator" w:id="0">
    <w:p w:rsidR="00F86588" w:rsidRDefault="00F865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265406"/>
    <w:multiLevelType w:val="hybridMultilevel"/>
    <w:tmpl w:val="3F04F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67C57"/>
    <w:multiLevelType w:val="hybridMultilevel"/>
    <w:tmpl w:val="AFD2B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F2F12"/>
    <w:multiLevelType w:val="hybridMultilevel"/>
    <w:tmpl w:val="74A2D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123B02"/>
    <w:multiLevelType w:val="hybridMultilevel"/>
    <w:tmpl w:val="F28A4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9"/>
  </w:num>
  <w:num w:numId="9">
    <w:abstractNumId w:val="7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6145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4A2C"/>
    <w:rsid w:val="00036759"/>
    <w:rsid w:val="0005400A"/>
    <w:rsid w:val="00064F26"/>
    <w:rsid w:val="000769A3"/>
    <w:rsid w:val="0008307F"/>
    <w:rsid w:val="0010606F"/>
    <w:rsid w:val="001268F3"/>
    <w:rsid w:val="00146E07"/>
    <w:rsid w:val="00157DDF"/>
    <w:rsid w:val="00194DE6"/>
    <w:rsid w:val="001966F8"/>
    <w:rsid w:val="001A68C0"/>
    <w:rsid w:val="001C2932"/>
    <w:rsid w:val="00213127"/>
    <w:rsid w:val="00222017"/>
    <w:rsid w:val="002342AB"/>
    <w:rsid w:val="00252351"/>
    <w:rsid w:val="002831D4"/>
    <w:rsid w:val="0029561B"/>
    <w:rsid w:val="00297FC3"/>
    <w:rsid w:val="002A2C37"/>
    <w:rsid w:val="002B3571"/>
    <w:rsid w:val="002B69D2"/>
    <w:rsid w:val="002D0DAC"/>
    <w:rsid w:val="002D6519"/>
    <w:rsid w:val="003162E5"/>
    <w:rsid w:val="003201A1"/>
    <w:rsid w:val="00347824"/>
    <w:rsid w:val="00350B21"/>
    <w:rsid w:val="003705F9"/>
    <w:rsid w:val="00373CA7"/>
    <w:rsid w:val="003A611A"/>
    <w:rsid w:val="003A62BE"/>
    <w:rsid w:val="003A6C17"/>
    <w:rsid w:val="003B0378"/>
    <w:rsid w:val="003E41A0"/>
    <w:rsid w:val="00403FB6"/>
    <w:rsid w:val="00407842"/>
    <w:rsid w:val="004137F1"/>
    <w:rsid w:val="004256F6"/>
    <w:rsid w:val="00426B7B"/>
    <w:rsid w:val="0043527F"/>
    <w:rsid w:val="00450E21"/>
    <w:rsid w:val="00454BC1"/>
    <w:rsid w:val="004562E1"/>
    <w:rsid w:val="00470931"/>
    <w:rsid w:val="00474567"/>
    <w:rsid w:val="00484C1A"/>
    <w:rsid w:val="004C4FBA"/>
    <w:rsid w:val="004D1DFE"/>
    <w:rsid w:val="004D3B5E"/>
    <w:rsid w:val="0053447C"/>
    <w:rsid w:val="005521B0"/>
    <w:rsid w:val="005548A1"/>
    <w:rsid w:val="00556194"/>
    <w:rsid w:val="00585060"/>
    <w:rsid w:val="005866A8"/>
    <w:rsid w:val="0059782A"/>
    <w:rsid w:val="005A5E21"/>
    <w:rsid w:val="005D5E67"/>
    <w:rsid w:val="005F7216"/>
    <w:rsid w:val="0061351E"/>
    <w:rsid w:val="00681DC6"/>
    <w:rsid w:val="0069165A"/>
    <w:rsid w:val="006E6E7C"/>
    <w:rsid w:val="00710269"/>
    <w:rsid w:val="007123AA"/>
    <w:rsid w:val="00712596"/>
    <w:rsid w:val="00725966"/>
    <w:rsid w:val="0073295A"/>
    <w:rsid w:val="00740EC2"/>
    <w:rsid w:val="007631E6"/>
    <w:rsid w:val="007A07B6"/>
    <w:rsid w:val="007B4660"/>
    <w:rsid w:val="007C5B7B"/>
    <w:rsid w:val="007E13C3"/>
    <w:rsid w:val="007E3C41"/>
    <w:rsid w:val="00812E39"/>
    <w:rsid w:val="00822D1A"/>
    <w:rsid w:val="00831B77"/>
    <w:rsid w:val="00835403"/>
    <w:rsid w:val="008377AE"/>
    <w:rsid w:val="008456B4"/>
    <w:rsid w:val="00874865"/>
    <w:rsid w:val="008834DC"/>
    <w:rsid w:val="0088403C"/>
    <w:rsid w:val="0088793B"/>
    <w:rsid w:val="00895575"/>
    <w:rsid w:val="008A1185"/>
    <w:rsid w:val="008A23F8"/>
    <w:rsid w:val="008A2F7C"/>
    <w:rsid w:val="008B2D8F"/>
    <w:rsid w:val="008D60C5"/>
    <w:rsid w:val="00913BEA"/>
    <w:rsid w:val="00941120"/>
    <w:rsid w:val="00945868"/>
    <w:rsid w:val="0097259A"/>
    <w:rsid w:val="00985FD8"/>
    <w:rsid w:val="009928CD"/>
    <w:rsid w:val="00996A99"/>
    <w:rsid w:val="009A3581"/>
    <w:rsid w:val="009F371B"/>
    <w:rsid w:val="00A0607D"/>
    <w:rsid w:val="00A1612D"/>
    <w:rsid w:val="00A163B5"/>
    <w:rsid w:val="00A320EF"/>
    <w:rsid w:val="00A452A3"/>
    <w:rsid w:val="00A453F1"/>
    <w:rsid w:val="00A66916"/>
    <w:rsid w:val="00A71B8D"/>
    <w:rsid w:val="00A84182"/>
    <w:rsid w:val="00A93169"/>
    <w:rsid w:val="00A93D19"/>
    <w:rsid w:val="00AA1AE3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422B2"/>
    <w:rsid w:val="00B9545D"/>
    <w:rsid w:val="00B95610"/>
    <w:rsid w:val="00B95D3E"/>
    <w:rsid w:val="00BD4A68"/>
    <w:rsid w:val="00BE652A"/>
    <w:rsid w:val="00BE6BBC"/>
    <w:rsid w:val="00C04B47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83B02"/>
    <w:rsid w:val="00DA2F42"/>
    <w:rsid w:val="00DD72E7"/>
    <w:rsid w:val="00DE4F6B"/>
    <w:rsid w:val="00DF2C0D"/>
    <w:rsid w:val="00E06D4F"/>
    <w:rsid w:val="00E0727A"/>
    <w:rsid w:val="00E10FF2"/>
    <w:rsid w:val="00E127BF"/>
    <w:rsid w:val="00E408FC"/>
    <w:rsid w:val="00E57D59"/>
    <w:rsid w:val="00E87146"/>
    <w:rsid w:val="00EC71EE"/>
    <w:rsid w:val="00ED77CE"/>
    <w:rsid w:val="00EE28B4"/>
    <w:rsid w:val="00EE5FA0"/>
    <w:rsid w:val="00F1263F"/>
    <w:rsid w:val="00F13093"/>
    <w:rsid w:val="00F13185"/>
    <w:rsid w:val="00F27CEA"/>
    <w:rsid w:val="00F41AD0"/>
    <w:rsid w:val="00F43705"/>
    <w:rsid w:val="00F47123"/>
    <w:rsid w:val="00F60DE6"/>
    <w:rsid w:val="00F724CE"/>
    <w:rsid w:val="00F7681E"/>
    <w:rsid w:val="00F86588"/>
    <w:rsid w:val="00F87633"/>
    <w:rsid w:val="00F90A8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>
      <o:colormru v:ext="edit" colors="#194b32,#e13219"/>
    </o:shapedefaults>
    <o:shapelayout v:ext="edit">
      <o:idmap v:ext="edit" data="1"/>
    </o:shapelayout>
  </w:shapeDefaults>
  <w:decimalSymbol w:val="."/>
  <w:listSeparator w:val=","/>
  <w14:docId w14:val="41777A30"/>
  <w15:docId w15:val="{8A40E478-CC7B-4822-8361-74E37A51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paragraph" w:customStyle="1" w:styleId="subtitlesforcoursecontent">
    <w:name w:val="subtitles for course content"/>
    <w:basedOn w:val="Normal"/>
    <w:link w:val="subtitlesforcoursecontentChar"/>
    <w:qFormat/>
    <w:rsid w:val="003A6C17"/>
    <w:pPr>
      <w:spacing w:before="80" w:after="120"/>
      <w:contextualSpacing/>
    </w:pPr>
    <w:rPr>
      <w:rFonts w:ascii="Trebuchet MS" w:eastAsiaTheme="minorHAnsi" w:hAnsi="Trebuchet MS" w:cstheme="minorBidi"/>
      <w:b/>
      <w:color w:val="4F6228" w:themeColor="accent3" w:themeShade="80"/>
    </w:rPr>
  </w:style>
  <w:style w:type="character" w:customStyle="1" w:styleId="subtitlesforcoursecontentChar">
    <w:name w:val="subtitles for course content Char"/>
    <w:basedOn w:val="DefaultParagraphFont"/>
    <w:link w:val="subtitlesforcoursecontent"/>
    <w:rsid w:val="003A6C17"/>
    <w:rPr>
      <w:rFonts w:ascii="Trebuchet MS" w:eastAsiaTheme="minorHAnsi" w:hAnsi="Trebuchet MS" w:cstheme="minorBidi"/>
      <w:b/>
      <w:color w:val="4F6228" w:themeColor="accent3" w:themeShade="8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ADC699-5D44-49E6-A9DC-A88939D9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42</TotalTime>
  <Pages>3</Pages>
  <Words>311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Mendonsa, Nisha</cp:lastModifiedBy>
  <cp:revision>8</cp:revision>
  <dcterms:created xsi:type="dcterms:W3CDTF">2019-07-04T04:38:00Z</dcterms:created>
  <dcterms:modified xsi:type="dcterms:W3CDTF">2019-07-12T11:36:00Z</dcterms:modified>
</cp:coreProperties>
</file>